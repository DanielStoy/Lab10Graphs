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F1CE" w14:textId="0ADD173D" w:rsidR="002E54CD" w:rsidRPr="00AC283A" w:rsidRDefault="002E54CD" w:rsidP="002E54CD">
      <w:pPr>
        <w:jc w:val="center"/>
        <w:rPr>
          <w:b/>
          <w:sz w:val="36"/>
          <w:szCs w:val="36"/>
        </w:rPr>
      </w:pPr>
      <w:r w:rsidRPr="00AC283A">
        <w:rPr>
          <w:b/>
          <w:sz w:val="36"/>
          <w:szCs w:val="36"/>
        </w:rPr>
        <w:t>Data Structure</w:t>
      </w:r>
      <w:r w:rsidR="00BA60F5" w:rsidRPr="00AC283A">
        <w:rPr>
          <w:b/>
          <w:sz w:val="36"/>
          <w:szCs w:val="36"/>
        </w:rPr>
        <w:t>s (</w:t>
      </w:r>
      <w:r w:rsidR="00F92A18">
        <w:rPr>
          <w:b/>
          <w:sz w:val="36"/>
          <w:szCs w:val="36"/>
        </w:rPr>
        <w:t>EECS 2080C</w:t>
      </w:r>
      <w:r w:rsidR="00BA60F5" w:rsidRPr="00AC283A">
        <w:rPr>
          <w:b/>
          <w:sz w:val="36"/>
          <w:szCs w:val="36"/>
        </w:rPr>
        <w:t xml:space="preserve">) </w:t>
      </w:r>
      <w:r w:rsidR="00F92A18">
        <w:rPr>
          <w:b/>
          <w:sz w:val="36"/>
          <w:szCs w:val="36"/>
        </w:rPr>
        <w:t>–</w:t>
      </w:r>
      <w:r w:rsidR="0068609B">
        <w:rPr>
          <w:b/>
          <w:sz w:val="36"/>
          <w:szCs w:val="36"/>
        </w:rPr>
        <w:t xml:space="preserve"> </w:t>
      </w:r>
      <w:r w:rsidR="00BA60F5" w:rsidRPr="00AC283A">
        <w:rPr>
          <w:b/>
          <w:sz w:val="36"/>
          <w:szCs w:val="36"/>
        </w:rPr>
        <w:t xml:space="preserve">Lab </w:t>
      </w:r>
      <w:r w:rsidR="00302348">
        <w:rPr>
          <w:b/>
          <w:sz w:val="36"/>
          <w:szCs w:val="36"/>
        </w:rPr>
        <w:t>10</w:t>
      </w:r>
    </w:p>
    <w:p w14:paraId="64734B4B" w14:textId="77777777" w:rsidR="002E54CD" w:rsidRPr="00AC283A" w:rsidRDefault="002E54CD" w:rsidP="002E54CD">
      <w:pPr>
        <w:jc w:val="center"/>
        <w:rPr>
          <w:b/>
          <w:i/>
          <w:color w:val="auto"/>
          <w:sz w:val="36"/>
          <w:szCs w:val="36"/>
        </w:rPr>
      </w:pPr>
      <w:r w:rsidRPr="00AC283A">
        <w:rPr>
          <w:b/>
          <w:i/>
          <w:color w:val="auto"/>
          <w:sz w:val="36"/>
          <w:szCs w:val="36"/>
        </w:rPr>
        <w:t>Topics covered:</w:t>
      </w:r>
      <w:r w:rsidR="00B901B6" w:rsidRPr="00AC283A">
        <w:rPr>
          <w:b/>
          <w:i/>
          <w:color w:val="auto"/>
          <w:sz w:val="36"/>
          <w:szCs w:val="36"/>
        </w:rPr>
        <w:t xml:space="preserve"> </w:t>
      </w:r>
      <w:r w:rsidR="00E14C63" w:rsidRPr="00AC283A">
        <w:rPr>
          <w:b/>
          <w:i/>
          <w:color w:val="auto"/>
          <w:sz w:val="36"/>
          <w:szCs w:val="36"/>
        </w:rPr>
        <w:t>Graphs</w:t>
      </w:r>
    </w:p>
    <w:p w14:paraId="7A7B0081" w14:textId="77777777" w:rsidR="002E54CD" w:rsidRPr="00AC283A" w:rsidRDefault="002E54CD" w:rsidP="002E54CD">
      <w:pPr>
        <w:spacing w:before="100" w:after="100"/>
      </w:pPr>
      <w:r w:rsidRPr="00AC283A">
        <w:rPr>
          <w:b/>
        </w:rPr>
        <w:t>Objective:</w:t>
      </w:r>
    </w:p>
    <w:p w14:paraId="5BCF3F2F" w14:textId="77777777" w:rsidR="002E54CD" w:rsidRPr="00AC283A" w:rsidRDefault="002E54CD" w:rsidP="002E54CD">
      <w:pPr>
        <w:spacing w:before="100" w:after="100"/>
        <w:ind w:left="360"/>
      </w:pPr>
      <w:r w:rsidRPr="00AC283A">
        <w:t xml:space="preserve">The objective of this </w:t>
      </w:r>
      <w:r w:rsidR="005A11AF" w:rsidRPr="00AC283A">
        <w:t>l</w:t>
      </w:r>
      <w:r w:rsidR="00BE4B94" w:rsidRPr="00AC283A">
        <w:t>ab</w:t>
      </w:r>
      <w:r w:rsidR="005A11AF" w:rsidRPr="00AC283A">
        <w:t xml:space="preserve"> is to explore </w:t>
      </w:r>
      <w:r w:rsidR="00B65080" w:rsidRPr="00AC283A">
        <w:t xml:space="preserve">creating and </w:t>
      </w:r>
      <w:r w:rsidR="00E14C63" w:rsidRPr="00AC283A">
        <w:t>traversing graphs</w:t>
      </w:r>
    </w:p>
    <w:p w14:paraId="38B7E4B0" w14:textId="77777777" w:rsidR="000F2CEA" w:rsidRPr="00AC283A" w:rsidRDefault="000F2CEA" w:rsidP="002E54CD">
      <w:pPr>
        <w:spacing w:before="100" w:after="100"/>
        <w:rPr>
          <w:b/>
          <w:color w:val="auto"/>
        </w:rPr>
      </w:pPr>
    </w:p>
    <w:p w14:paraId="01CCFC06" w14:textId="77777777" w:rsidR="002E54CD" w:rsidRPr="00AC283A" w:rsidRDefault="002E54CD" w:rsidP="002E54CD">
      <w:pPr>
        <w:spacing w:before="100" w:after="100"/>
        <w:rPr>
          <w:color w:val="auto"/>
        </w:rPr>
      </w:pPr>
      <w:r w:rsidRPr="00AC283A">
        <w:rPr>
          <w:b/>
          <w:color w:val="auto"/>
        </w:rPr>
        <w:t xml:space="preserve">Task 1:  </w:t>
      </w:r>
      <w:r w:rsidR="00D26147" w:rsidRPr="00AC283A">
        <w:rPr>
          <w:color w:val="auto"/>
        </w:rPr>
        <w:t>Create a</w:t>
      </w:r>
      <w:r w:rsidR="005A11AF" w:rsidRPr="00AC283A">
        <w:rPr>
          <w:color w:val="auto"/>
        </w:rPr>
        <w:t xml:space="preserve"> directed graph </w:t>
      </w:r>
      <w:r w:rsidR="005A11AF" w:rsidRPr="00AC283A">
        <w:rPr>
          <w:i/>
          <w:color w:val="auto"/>
        </w:rPr>
        <w:t>G=(</w:t>
      </w:r>
      <w:proofErr w:type="gramStart"/>
      <w:r w:rsidR="005A11AF" w:rsidRPr="00AC283A">
        <w:rPr>
          <w:i/>
          <w:color w:val="auto"/>
        </w:rPr>
        <w:t>V,E</w:t>
      </w:r>
      <w:proofErr w:type="gramEnd"/>
      <w:r w:rsidR="005A11AF" w:rsidRPr="00AC283A">
        <w:rPr>
          <w:i/>
          <w:color w:val="auto"/>
        </w:rPr>
        <w:t>)</w:t>
      </w:r>
      <w:r w:rsidR="005A11AF" w:rsidRPr="00AC283A">
        <w:rPr>
          <w:color w:val="auto"/>
        </w:rPr>
        <w:t xml:space="preserve"> using Adjacency List method. Here V is a set of vertices and E is a set of ordered pairs of vertices called edges. A</w:t>
      </w:r>
      <w:r w:rsidR="00591889" w:rsidRPr="00AC283A">
        <w:rPr>
          <w:color w:val="auto"/>
        </w:rPr>
        <w:t>n</w:t>
      </w:r>
      <w:r w:rsidR="005A11AF" w:rsidRPr="00AC283A">
        <w:rPr>
          <w:color w:val="auto"/>
        </w:rPr>
        <w:t xml:space="preserve"> edge(</w:t>
      </w:r>
      <w:proofErr w:type="spellStart"/>
      <w:proofErr w:type="gramStart"/>
      <w:r w:rsidR="00591889" w:rsidRPr="00AC283A">
        <w:rPr>
          <w:color w:val="auto"/>
        </w:rPr>
        <w:t>i</w:t>
      </w:r>
      <w:r w:rsidR="005A11AF" w:rsidRPr="00AC283A">
        <w:rPr>
          <w:color w:val="auto"/>
        </w:rPr>
        <w:t>,j</w:t>
      </w:r>
      <w:proofErr w:type="spellEnd"/>
      <w:proofErr w:type="gramEnd"/>
      <w:r w:rsidR="005A11AF" w:rsidRPr="00AC283A">
        <w:rPr>
          <w:color w:val="auto"/>
        </w:rPr>
        <w:t>)</w:t>
      </w:r>
      <w:r w:rsidR="00591889" w:rsidRPr="00AC283A">
        <w:rPr>
          <w:color w:val="auto"/>
        </w:rPr>
        <w:t xml:space="preserve"> is directed from </w:t>
      </w:r>
      <w:proofErr w:type="spellStart"/>
      <w:r w:rsidR="00591889" w:rsidRPr="00AC283A">
        <w:rPr>
          <w:color w:val="auto"/>
        </w:rPr>
        <w:t>i</w:t>
      </w:r>
      <w:proofErr w:type="spellEnd"/>
      <w:r w:rsidR="00591889" w:rsidRPr="00AC283A">
        <w:rPr>
          <w:color w:val="auto"/>
        </w:rPr>
        <w:t xml:space="preserve"> to j.</w:t>
      </w:r>
    </w:p>
    <w:p w14:paraId="2FED1B9E" w14:textId="77777777" w:rsidR="00603046" w:rsidRPr="00AC283A" w:rsidRDefault="00734C24" w:rsidP="00F634FE">
      <w:pPr>
        <w:spacing w:before="100" w:after="100"/>
        <w:ind w:left="360"/>
      </w:pPr>
      <w:r w:rsidRPr="00AC283A">
        <w:t xml:space="preserve">Design </w:t>
      </w:r>
      <w:r w:rsidR="00D37762" w:rsidRPr="00AC283A">
        <w:t xml:space="preserve">and implement </w:t>
      </w:r>
      <w:r w:rsidR="00F634FE" w:rsidRPr="00AC283A">
        <w:t xml:space="preserve">a </w:t>
      </w:r>
      <w:r w:rsidR="005A11AF" w:rsidRPr="00AC283A">
        <w:t xml:space="preserve">graph </w:t>
      </w:r>
      <w:r w:rsidR="00F634FE" w:rsidRPr="00AC283A">
        <w:t xml:space="preserve">class </w:t>
      </w:r>
      <w:r w:rsidR="005A11AF" w:rsidRPr="00AC283A">
        <w:t xml:space="preserve">using the adjacency list method </w:t>
      </w:r>
      <w:r w:rsidR="00F634FE" w:rsidRPr="00AC283A">
        <w:t xml:space="preserve">as explained in the </w:t>
      </w:r>
      <w:r w:rsidR="005A11AF" w:rsidRPr="00AC283A">
        <w:t>class lecture</w:t>
      </w:r>
      <w:r w:rsidR="00F634FE" w:rsidRPr="00AC283A">
        <w:t xml:space="preserve">. </w:t>
      </w:r>
      <w:r w:rsidR="00C752E2" w:rsidRPr="00AC283A">
        <w:t xml:space="preserve"> </w:t>
      </w:r>
    </w:p>
    <w:p w14:paraId="36494109" w14:textId="77777777" w:rsidR="00DA54C4" w:rsidRPr="00AC283A" w:rsidRDefault="00DA54C4" w:rsidP="00F92A18">
      <w:pPr>
        <w:pStyle w:val="ListParagraph"/>
        <w:spacing w:before="100" w:after="100"/>
      </w:pPr>
      <w:r w:rsidRPr="00AC283A">
        <w:t xml:space="preserve">The class should have </w:t>
      </w:r>
      <w:r w:rsidR="00B65080" w:rsidRPr="00AC283A">
        <w:t>the following methods fully implemented.</w:t>
      </w:r>
    </w:p>
    <w:p w14:paraId="3350CF6F" w14:textId="77777777" w:rsidR="00B65080" w:rsidRPr="00AC283A" w:rsidRDefault="00B65080" w:rsidP="00F92A18">
      <w:pPr>
        <w:pStyle w:val="ListParagraph"/>
        <w:numPr>
          <w:ilvl w:val="2"/>
          <w:numId w:val="1"/>
        </w:numPr>
        <w:spacing w:before="100" w:after="100"/>
        <w:ind w:left="1440"/>
      </w:pPr>
      <w:r w:rsidRPr="00AC283A">
        <w:t>Constructor</w:t>
      </w:r>
      <w:r w:rsidR="006E6214" w:rsidRPr="00AC283A">
        <w:t xml:space="preserve"> – This should have an overload indicating the </w:t>
      </w:r>
      <w:r w:rsidR="005A11AF" w:rsidRPr="00AC283A">
        <w:t>number of vertices in the graph</w:t>
      </w:r>
      <w:r w:rsidR="009C0DC1" w:rsidRPr="00AC283A">
        <w:t>.</w:t>
      </w:r>
    </w:p>
    <w:p w14:paraId="3E32B502" w14:textId="77777777" w:rsidR="00B65080" w:rsidRPr="00AC283A" w:rsidRDefault="005A11AF" w:rsidP="00F92A18">
      <w:pPr>
        <w:pStyle w:val="ListParagraph"/>
        <w:numPr>
          <w:ilvl w:val="2"/>
          <w:numId w:val="1"/>
        </w:numPr>
        <w:spacing w:before="100" w:after="100"/>
        <w:ind w:left="1440"/>
      </w:pPr>
      <w:proofErr w:type="spellStart"/>
      <w:r w:rsidRPr="00AC283A">
        <w:t>addEdge</w:t>
      </w:r>
      <w:proofErr w:type="spellEnd"/>
      <w:r w:rsidRPr="00AC283A">
        <w:t>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>) – Add the edge (</w:t>
      </w:r>
      <w:proofErr w:type="spellStart"/>
      <w:r w:rsidRPr="00AC283A">
        <w:t>i,j</w:t>
      </w:r>
      <w:proofErr w:type="spellEnd"/>
      <w:r w:rsidRPr="00AC283A">
        <w:t>) to E</w:t>
      </w:r>
      <w:r w:rsidR="00591889" w:rsidRPr="00AC283A">
        <w:t>.</w:t>
      </w:r>
    </w:p>
    <w:p w14:paraId="3A56E5D8" w14:textId="77777777" w:rsidR="00B65080" w:rsidRPr="00AC283A" w:rsidRDefault="00591889" w:rsidP="00F92A18">
      <w:pPr>
        <w:pStyle w:val="ListParagraph"/>
        <w:numPr>
          <w:ilvl w:val="2"/>
          <w:numId w:val="1"/>
        </w:numPr>
        <w:spacing w:before="100" w:after="100"/>
        <w:ind w:left="1440"/>
      </w:pPr>
      <w:proofErr w:type="spellStart"/>
      <w:r w:rsidRPr="00AC283A">
        <w:t>removeEdge</w:t>
      </w:r>
      <w:proofErr w:type="spellEnd"/>
      <w:r w:rsidRPr="00AC283A">
        <w:t>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>) – Remove the edge (</w:t>
      </w:r>
      <w:proofErr w:type="spellStart"/>
      <w:r w:rsidRPr="00AC283A">
        <w:t>i,j</w:t>
      </w:r>
      <w:proofErr w:type="spellEnd"/>
      <w:r w:rsidRPr="00AC283A">
        <w:t>) from E.</w:t>
      </w:r>
    </w:p>
    <w:p w14:paraId="32BC5A53" w14:textId="77777777" w:rsidR="009C0DC1" w:rsidRPr="00AC283A" w:rsidRDefault="00591889" w:rsidP="00F92A18">
      <w:pPr>
        <w:pStyle w:val="ListParagraph"/>
        <w:numPr>
          <w:ilvl w:val="2"/>
          <w:numId w:val="1"/>
        </w:numPr>
        <w:spacing w:before="100" w:after="100"/>
        <w:ind w:left="1440"/>
      </w:pPr>
      <w:proofErr w:type="spellStart"/>
      <w:r w:rsidRPr="00AC283A">
        <w:t>hasEdge</w:t>
      </w:r>
      <w:proofErr w:type="spellEnd"/>
      <w:r w:rsidRPr="00AC283A">
        <w:t>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>) – Check if the edge (</w:t>
      </w:r>
      <w:proofErr w:type="spellStart"/>
      <w:r w:rsidRPr="00AC283A">
        <w:t>i,j</w:t>
      </w:r>
      <w:proofErr w:type="spellEnd"/>
      <w:r w:rsidRPr="00AC283A">
        <w:t xml:space="preserve">) </w:t>
      </w:r>
      <w:r w:rsidRPr="00AC283A">
        <w:rPr>
          <w:rFonts w:ascii="Cambria Math" w:hAnsi="Cambria Math" w:cs="Cambria Math"/>
        </w:rPr>
        <w:t>∈</w:t>
      </w:r>
      <w:r w:rsidRPr="00AC283A">
        <w:t xml:space="preserve"> E.</w:t>
      </w:r>
    </w:p>
    <w:p w14:paraId="7EE1E73C" w14:textId="77777777" w:rsidR="00591889" w:rsidRPr="00AC283A" w:rsidRDefault="00591889" w:rsidP="00F92A18">
      <w:pPr>
        <w:pStyle w:val="ListParagraph"/>
        <w:numPr>
          <w:ilvl w:val="2"/>
          <w:numId w:val="1"/>
        </w:numPr>
        <w:spacing w:before="100" w:after="100"/>
        <w:ind w:left="1440"/>
      </w:pPr>
      <w:proofErr w:type="spellStart"/>
      <w:r w:rsidRPr="00AC283A">
        <w:t>outEdges</w:t>
      </w:r>
      <w:proofErr w:type="spellEnd"/>
      <w:r w:rsidRPr="00AC283A">
        <w:t>(</w:t>
      </w:r>
      <w:proofErr w:type="spellStart"/>
      <w:r w:rsidRPr="00AC283A">
        <w:t>i</w:t>
      </w:r>
      <w:proofErr w:type="spellEnd"/>
      <w:r w:rsidRPr="00AC283A">
        <w:t>) – Return a list of all integers j such that edge 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 xml:space="preserve">) </w:t>
      </w:r>
      <w:r w:rsidRPr="00AC283A">
        <w:rPr>
          <w:rFonts w:ascii="Cambria Math" w:hAnsi="Cambria Math" w:cs="Cambria Math"/>
        </w:rPr>
        <w:t>∈</w:t>
      </w:r>
      <w:r w:rsidRPr="00AC283A">
        <w:t xml:space="preserve"> E.</w:t>
      </w:r>
    </w:p>
    <w:p w14:paraId="3B70D4C5" w14:textId="77777777" w:rsidR="00591889" w:rsidRPr="00AC283A" w:rsidRDefault="00591889" w:rsidP="00F92A18">
      <w:pPr>
        <w:pStyle w:val="ListParagraph"/>
        <w:numPr>
          <w:ilvl w:val="2"/>
          <w:numId w:val="1"/>
        </w:numPr>
        <w:spacing w:before="100" w:after="100"/>
        <w:ind w:left="1440"/>
      </w:pPr>
      <w:proofErr w:type="spellStart"/>
      <w:r w:rsidRPr="00AC283A">
        <w:t>inEdges</w:t>
      </w:r>
      <w:proofErr w:type="spellEnd"/>
      <w:r w:rsidRPr="00AC283A">
        <w:t>(</w:t>
      </w:r>
      <w:proofErr w:type="spellStart"/>
      <w:r w:rsidRPr="00AC283A">
        <w:t>i</w:t>
      </w:r>
      <w:proofErr w:type="spellEnd"/>
      <w:r w:rsidRPr="00AC283A">
        <w:t>) – Return a list of all integers j such that edge (</w:t>
      </w:r>
      <w:proofErr w:type="spellStart"/>
      <w:proofErr w:type="gramStart"/>
      <w:r w:rsidRPr="00AC283A">
        <w:t>j,i</w:t>
      </w:r>
      <w:proofErr w:type="spellEnd"/>
      <w:proofErr w:type="gramEnd"/>
      <w:r w:rsidRPr="00AC283A">
        <w:t xml:space="preserve">) </w:t>
      </w:r>
      <w:r w:rsidRPr="00AC283A">
        <w:rPr>
          <w:rFonts w:ascii="Cambria Math" w:hAnsi="Cambria Math" w:cs="Cambria Math"/>
        </w:rPr>
        <w:t>∈</w:t>
      </w:r>
      <w:r w:rsidRPr="00AC283A">
        <w:t xml:space="preserve"> E.</w:t>
      </w:r>
    </w:p>
    <w:p w14:paraId="729F59A9" w14:textId="77777777" w:rsidR="00B65080" w:rsidRPr="00AC283A" w:rsidRDefault="00B65080" w:rsidP="00F92A18">
      <w:pPr>
        <w:pStyle w:val="ListParagraph"/>
        <w:numPr>
          <w:ilvl w:val="2"/>
          <w:numId w:val="1"/>
        </w:numPr>
        <w:spacing w:before="100" w:after="100"/>
        <w:ind w:left="1440"/>
      </w:pPr>
      <w:r w:rsidRPr="00AC283A">
        <w:t>Destructor</w:t>
      </w:r>
    </w:p>
    <w:p w14:paraId="663FAF43" w14:textId="77777777" w:rsidR="00664B1E" w:rsidRPr="00AC283A" w:rsidRDefault="00F92A18" w:rsidP="00F92A18">
      <w:pPr>
        <w:spacing w:before="100" w:after="100"/>
        <w:ind w:left="720"/>
      </w:pPr>
      <w:r>
        <w:t>In your lab report discuss your design for the internal structure for storing vertices and edges.</w:t>
      </w:r>
    </w:p>
    <w:p w14:paraId="34339BBF" w14:textId="77777777" w:rsidR="00F92A18" w:rsidRDefault="00F92A18" w:rsidP="006D59D0">
      <w:pPr>
        <w:spacing w:before="100" w:after="100"/>
        <w:rPr>
          <w:b/>
          <w:color w:val="auto"/>
        </w:rPr>
      </w:pPr>
    </w:p>
    <w:p w14:paraId="3AEAB246" w14:textId="77777777" w:rsidR="005212C4" w:rsidRPr="00AC283A" w:rsidRDefault="003551E7" w:rsidP="006D59D0">
      <w:pPr>
        <w:spacing w:before="100" w:after="100"/>
        <w:rPr>
          <w:b/>
          <w:color w:val="auto"/>
        </w:rPr>
      </w:pPr>
      <w:r w:rsidRPr="00AC283A">
        <w:rPr>
          <w:b/>
          <w:color w:val="auto"/>
        </w:rPr>
        <w:t xml:space="preserve">Task 2:  </w:t>
      </w:r>
    </w:p>
    <w:p w14:paraId="58C5F0A2" w14:textId="77777777" w:rsidR="006D59D0" w:rsidRPr="00AC283A" w:rsidRDefault="006D59D0" w:rsidP="005212C4">
      <w:pPr>
        <w:pStyle w:val="ListParagraph"/>
        <w:numPr>
          <w:ilvl w:val="0"/>
          <w:numId w:val="10"/>
        </w:numPr>
        <w:spacing w:before="100" w:after="100"/>
        <w:rPr>
          <w:color w:val="auto"/>
        </w:rPr>
      </w:pPr>
      <w:r w:rsidRPr="00AC283A">
        <w:rPr>
          <w:color w:val="auto"/>
        </w:rPr>
        <w:t xml:space="preserve">Create a program that tests the </w:t>
      </w:r>
      <w:r w:rsidR="006E2D9D" w:rsidRPr="00AC283A">
        <w:rPr>
          <w:color w:val="auto"/>
        </w:rPr>
        <w:t>graph class created in Task 1</w:t>
      </w:r>
      <w:r w:rsidRPr="00AC283A">
        <w:rPr>
          <w:color w:val="auto"/>
        </w:rPr>
        <w:t>. Prompt the user for which class method to invoke.  This may look like:</w:t>
      </w:r>
    </w:p>
    <w:p w14:paraId="3CAD6273" w14:textId="77777777" w:rsidR="006A441F" w:rsidRPr="00AC283A" w:rsidRDefault="006A441F" w:rsidP="006A441F">
      <w:pPr>
        <w:pStyle w:val="ListParagraph"/>
        <w:spacing w:before="100" w:after="100"/>
        <w:rPr>
          <w:color w:val="aut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D59D0" w:rsidRPr="00AC283A" w14:paraId="7F1181B3" w14:textId="77777777" w:rsidTr="00A73D64">
        <w:tc>
          <w:tcPr>
            <w:tcW w:w="9350" w:type="dxa"/>
          </w:tcPr>
          <w:p w14:paraId="62A6A952" w14:textId="77777777" w:rsidR="006D59D0" w:rsidRPr="00AC283A" w:rsidRDefault="006D59D0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1 to add an </w:t>
            </w:r>
            <w:r w:rsidR="006E2D9D" w:rsidRPr="00AC283A">
              <w:rPr>
                <w:color w:val="auto"/>
              </w:rPr>
              <w:t>edge to graph</w:t>
            </w:r>
            <w:r w:rsidRPr="00AC283A">
              <w:rPr>
                <w:color w:val="auto"/>
              </w:rPr>
              <w:t>.</w:t>
            </w:r>
          </w:p>
          <w:p w14:paraId="2EBA9CEF" w14:textId="77777777" w:rsidR="006D59D0" w:rsidRPr="00AC283A" w:rsidRDefault="006D59D0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2 remove an </w:t>
            </w:r>
            <w:r w:rsidR="006E2D9D" w:rsidRPr="00AC283A">
              <w:rPr>
                <w:color w:val="auto"/>
              </w:rPr>
              <w:t>edge</w:t>
            </w:r>
            <w:r w:rsidRPr="00AC283A">
              <w:rPr>
                <w:color w:val="auto"/>
              </w:rPr>
              <w:t xml:space="preserve"> from </w:t>
            </w:r>
            <w:r w:rsidR="006E2D9D" w:rsidRPr="00AC283A">
              <w:rPr>
                <w:color w:val="auto"/>
              </w:rPr>
              <w:t>graph</w:t>
            </w:r>
            <w:r w:rsidRPr="00AC283A">
              <w:rPr>
                <w:color w:val="auto"/>
              </w:rPr>
              <w:t>.</w:t>
            </w:r>
          </w:p>
          <w:p w14:paraId="4823571D" w14:textId="77777777" w:rsidR="006D59D0" w:rsidRPr="00AC283A" w:rsidRDefault="006D59D0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3 Find an </w:t>
            </w:r>
            <w:r w:rsidR="006E2D9D" w:rsidRPr="00AC283A">
              <w:rPr>
                <w:color w:val="auto"/>
              </w:rPr>
              <w:t>edge in the graph</w:t>
            </w:r>
            <w:r w:rsidRPr="00AC283A">
              <w:rPr>
                <w:color w:val="auto"/>
              </w:rPr>
              <w:t>.</w:t>
            </w:r>
          </w:p>
          <w:p w14:paraId="0ED1C8A8" w14:textId="77777777" w:rsidR="00694221" w:rsidRPr="00AC283A" w:rsidRDefault="00694221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4 </w:t>
            </w:r>
            <w:r w:rsidR="006E2D9D" w:rsidRPr="00AC283A">
              <w:rPr>
                <w:color w:val="auto"/>
              </w:rPr>
              <w:t>Find the out edges of a vertices</w:t>
            </w:r>
          </w:p>
          <w:p w14:paraId="210B95B2" w14:textId="05D5778A" w:rsidR="00694221" w:rsidRDefault="00694221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5 </w:t>
            </w:r>
            <w:r w:rsidR="006E2D9D" w:rsidRPr="00AC283A">
              <w:rPr>
                <w:color w:val="auto"/>
              </w:rPr>
              <w:t>Find the in edges of a vertices</w:t>
            </w:r>
          </w:p>
          <w:p w14:paraId="695789CD" w14:textId="18FD1392" w:rsidR="000C4FE9" w:rsidRPr="00AC283A" w:rsidRDefault="000C4FE9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>Press 6 To Print out Adjacency Matrix</w:t>
            </w:r>
          </w:p>
          <w:p w14:paraId="547A9E23" w14:textId="3EC1A1D4" w:rsidR="006D59D0" w:rsidRPr="00AC283A" w:rsidRDefault="00694221" w:rsidP="006E2D9D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</w:t>
            </w:r>
            <w:r w:rsidR="000C4FE9">
              <w:rPr>
                <w:color w:val="auto"/>
              </w:rPr>
              <w:t>7</w:t>
            </w:r>
            <w:r w:rsidR="006D59D0" w:rsidRPr="00AC283A">
              <w:rPr>
                <w:color w:val="auto"/>
              </w:rPr>
              <w:t xml:space="preserve"> to quit.</w:t>
            </w:r>
          </w:p>
        </w:tc>
      </w:tr>
    </w:tbl>
    <w:p w14:paraId="5DA999D3" w14:textId="77777777" w:rsidR="006D59D0" w:rsidRPr="00AC283A" w:rsidRDefault="006D59D0" w:rsidP="00DA54C4">
      <w:pPr>
        <w:spacing w:before="100" w:after="100"/>
      </w:pPr>
    </w:p>
    <w:p w14:paraId="4E7F1FC6" w14:textId="7431EB30" w:rsidR="000F2CEA" w:rsidRPr="000C4FE9" w:rsidRDefault="005212C4" w:rsidP="001E3C9B">
      <w:pPr>
        <w:pStyle w:val="ListParagraph"/>
        <w:numPr>
          <w:ilvl w:val="0"/>
          <w:numId w:val="10"/>
        </w:numPr>
        <w:spacing w:before="100" w:after="100"/>
      </w:pPr>
      <w:r w:rsidRPr="00AC283A">
        <w:rPr>
          <w:color w:val="auto"/>
        </w:rPr>
        <w:t>Use your test program to test all member functions and ensure the class is working correctly.</w:t>
      </w:r>
      <w:r w:rsidR="00927F53" w:rsidRPr="00AC283A">
        <w:rPr>
          <w:color w:val="auto"/>
        </w:rPr>
        <w:t xml:space="preserve"> </w:t>
      </w:r>
      <w:r w:rsidRPr="00AC283A">
        <w:rPr>
          <w:color w:val="auto"/>
        </w:rPr>
        <w:t xml:space="preserve">Check both for positive and negative cases (e.g. </w:t>
      </w:r>
      <w:r w:rsidR="006E2D9D" w:rsidRPr="00AC283A">
        <w:rPr>
          <w:color w:val="auto"/>
        </w:rPr>
        <w:t>removing an edge which is not present in the graph</w:t>
      </w:r>
      <w:r w:rsidRPr="00AC283A">
        <w:rPr>
          <w:color w:val="auto"/>
        </w:rPr>
        <w:t>)</w:t>
      </w:r>
      <w:r w:rsidR="00927F53" w:rsidRPr="00AC283A">
        <w:rPr>
          <w:color w:val="auto"/>
        </w:rPr>
        <w:t xml:space="preserve">. </w:t>
      </w:r>
    </w:p>
    <w:p w14:paraId="3A18898A" w14:textId="29DA618D" w:rsidR="000C4FE9" w:rsidRPr="00AC283A" w:rsidRDefault="000C4FE9" w:rsidP="001E3C9B">
      <w:pPr>
        <w:pStyle w:val="ListParagraph"/>
        <w:numPr>
          <w:ilvl w:val="0"/>
          <w:numId w:val="10"/>
        </w:numPr>
        <w:spacing w:before="100" w:after="100"/>
      </w:pPr>
      <w:r>
        <w:t>Provide a methodology to read in an adjacency matrix to initialize the graph object.  See previous lab where file</w:t>
      </w:r>
      <w:r w:rsidR="005A3E9B">
        <w:t xml:space="preserve"> was read in (towers of </w:t>
      </w:r>
      <w:proofErr w:type="spellStart"/>
      <w:r w:rsidR="005A3E9B">
        <w:t>Hannoi</w:t>
      </w:r>
      <w:proofErr w:type="spellEnd"/>
      <w:r w:rsidR="005A3E9B">
        <w:t>)</w:t>
      </w:r>
      <w:r>
        <w:t xml:space="preserve">.  Can be a </w:t>
      </w:r>
      <w:proofErr w:type="gramStart"/>
      <w:r>
        <w:t>specific  option</w:t>
      </w:r>
      <w:proofErr w:type="gramEnd"/>
      <w:r>
        <w:t xml:space="preserve"> MyExe.exe -f file.txt  or MyExe.exe &lt; Adj</w:t>
      </w:r>
      <w:r w:rsidR="005A3E9B">
        <w:t>Matrix</w:t>
      </w:r>
      <w:r>
        <w:t>.txt</w:t>
      </w:r>
    </w:p>
    <w:p w14:paraId="7DF2CCE3" w14:textId="737B41BC" w:rsidR="005212C4" w:rsidRPr="005A3E9B" w:rsidRDefault="005212C4" w:rsidP="001E3C9B">
      <w:pPr>
        <w:pStyle w:val="ListParagraph"/>
        <w:numPr>
          <w:ilvl w:val="0"/>
          <w:numId w:val="10"/>
        </w:numPr>
        <w:spacing w:before="100" w:after="100"/>
      </w:pPr>
      <w:r w:rsidRPr="00AC283A">
        <w:rPr>
          <w:color w:val="auto"/>
        </w:rPr>
        <w:t>Include in the lab report screen shots of the output of all your test results.</w:t>
      </w:r>
    </w:p>
    <w:p w14:paraId="755D868D" w14:textId="71CF12A5" w:rsidR="005A3E9B" w:rsidRPr="00AC283A" w:rsidRDefault="005A3E9B" w:rsidP="005A3E9B">
      <w:pPr>
        <w:spacing w:before="100" w:after="100"/>
        <w:rPr>
          <w:b/>
          <w:color w:val="auto"/>
        </w:rPr>
      </w:pPr>
      <w:r w:rsidRPr="00AC283A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AC283A">
        <w:rPr>
          <w:b/>
          <w:color w:val="auto"/>
        </w:rPr>
        <w:t xml:space="preserve">:  </w:t>
      </w:r>
    </w:p>
    <w:p w14:paraId="051DA41F" w14:textId="5ED1334F" w:rsidR="005A3E9B" w:rsidRPr="00AC283A" w:rsidRDefault="005A3E9B" w:rsidP="005A3E9B">
      <w:pPr>
        <w:pStyle w:val="ListParagraph"/>
        <w:numPr>
          <w:ilvl w:val="0"/>
          <w:numId w:val="15"/>
        </w:numPr>
        <w:spacing w:before="100" w:after="100"/>
      </w:pPr>
      <w:r>
        <w:rPr>
          <w:color w:val="auto"/>
        </w:rPr>
        <w:t>Provide 2</w:t>
      </w:r>
      <w:r w:rsidR="0068609B">
        <w:rPr>
          <w:color w:val="auto"/>
        </w:rPr>
        <w:t xml:space="preserve"> </w:t>
      </w:r>
      <w:bookmarkStart w:id="0" w:name="_GoBack"/>
      <w:bookmarkEnd w:id="0"/>
      <w:r>
        <w:rPr>
          <w:color w:val="auto"/>
        </w:rPr>
        <w:t xml:space="preserve">Unit Tests for AT LEAST every method mentioned in </w:t>
      </w:r>
      <w:r w:rsidR="00541581">
        <w:rPr>
          <w:color w:val="auto"/>
        </w:rPr>
        <w:t xml:space="preserve">Task 1 (except </w:t>
      </w:r>
      <w:r w:rsidR="00541581">
        <w:rPr>
          <w:color w:val="auto"/>
        </w:rPr>
        <w:lastRenderedPageBreak/>
        <w:t>destructor)</w:t>
      </w:r>
    </w:p>
    <w:p w14:paraId="5A95D03E" w14:textId="77777777" w:rsidR="005A3E9B" w:rsidRPr="00AC283A" w:rsidRDefault="005A3E9B" w:rsidP="005A3E9B">
      <w:pPr>
        <w:spacing w:before="100" w:after="100"/>
      </w:pPr>
    </w:p>
    <w:p w14:paraId="66AB1820" w14:textId="77777777" w:rsidR="00F92A18" w:rsidRDefault="00F92A18" w:rsidP="002E54CD">
      <w:pPr>
        <w:spacing w:before="100" w:after="100"/>
        <w:rPr>
          <w:b/>
          <w:color w:val="auto"/>
        </w:rPr>
      </w:pPr>
    </w:p>
    <w:p w14:paraId="4CC9609C" w14:textId="77777777" w:rsidR="002E54CD" w:rsidRPr="00AC283A" w:rsidRDefault="002E54CD" w:rsidP="002E54CD">
      <w:pPr>
        <w:spacing w:before="100" w:after="100"/>
        <w:rPr>
          <w:b/>
          <w:color w:val="auto"/>
        </w:rPr>
      </w:pPr>
      <w:r w:rsidRPr="00AC283A">
        <w:rPr>
          <w:b/>
          <w:color w:val="auto"/>
        </w:rPr>
        <w:t>Lab Submission:</w:t>
      </w:r>
    </w:p>
    <w:p w14:paraId="648C2A78" w14:textId="77777777" w:rsidR="002E54CD" w:rsidRPr="00AC283A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>Write a lab report including the following information:</w:t>
      </w:r>
    </w:p>
    <w:p w14:paraId="704629B6" w14:textId="77777777" w:rsidR="002E54CD" w:rsidRPr="00AC283A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>A description of the objectives/concepts explored in this assignment including why you think they are important to this course and a ca</w:t>
      </w:r>
      <w:r w:rsidR="00245D98" w:rsidRPr="00AC283A">
        <w:rPr>
          <w:color w:val="auto"/>
        </w:rPr>
        <w:t>reer in CS and/or Engineering.</w:t>
      </w:r>
    </w:p>
    <w:p w14:paraId="4EBB2F71" w14:textId="77777777" w:rsidR="00E95993" w:rsidRPr="00AC283A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>The sections from each task indicated to be included in the lab report.</w:t>
      </w:r>
      <w:r w:rsidR="00E95993" w:rsidRPr="00AC283A">
        <w:rPr>
          <w:color w:val="auto"/>
        </w:rPr>
        <w:t xml:space="preserve"> </w:t>
      </w:r>
    </w:p>
    <w:p w14:paraId="7E17D37F" w14:textId="77777777" w:rsidR="002E54CD" w:rsidRPr="00AC283A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 xml:space="preserve">Include all source code from </w:t>
      </w:r>
      <w:r w:rsidR="00245D98" w:rsidRPr="00AC283A">
        <w:rPr>
          <w:color w:val="auto"/>
        </w:rPr>
        <w:t>all t</w:t>
      </w:r>
      <w:r w:rsidR="00E95993" w:rsidRPr="00AC283A">
        <w:rPr>
          <w:color w:val="auto"/>
        </w:rPr>
        <w:t>asks, input and output files</w:t>
      </w:r>
      <w:r w:rsidR="00245D98" w:rsidRPr="00AC283A">
        <w:rPr>
          <w:color w:val="auto"/>
        </w:rPr>
        <w:t xml:space="preserve"> (if any)</w:t>
      </w:r>
      <w:r w:rsidR="00E95993" w:rsidRPr="00AC283A">
        <w:rPr>
          <w:color w:val="auto"/>
        </w:rPr>
        <w:t xml:space="preserve">, and </w:t>
      </w:r>
      <w:r w:rsidRPr="00AC283A">
        <w:rPr>
          <w:color w:val="auto"/>
        </w:rPr>
        <w:t>any special instructions to compile and run those programs.</w:t>
      </w:r>
    </w:p>
    <w:p w14:paraId="731999FB" w14:textId="77777777" w:rsidR="00A55D6C" w:rsidRPr="00AC283A" w:rsidRDefault="00A55D6C" w:rsidP="00A55D6C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t>In a group project, submissions should include what each group member has contributed.</w:t>
      </w:r>
    </w:p>
    <w:p w14:paraId="38353349" w14:textId="77777777" w:rsidR="00A55D6C" w:rsidRPr="00AC283A" w:rsidRDefault="00A55D6C" w:rsidP="00A55D6C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>Package all files in a single zip folder and upload the file to canopy website within the specified due date.</w:t>
      </w:r>
    </w:p>
    <w:p w14:paraId="6BFD5028" w14:textId="77777777" w:rsidR="002E54CD" w:rsidRPr="00AC283A" w:rsidRDefault="002E54CD" w:rsidP="002E54CD">
      <w:pPr>
        <w:spacing w:before="100" w:after="100"/>
      </w:pPr>
      <w:r w:rsidRPr="00AC283A">
        <w:rPr>
          <w:b/>
        </w:rPr>
        <w:t>Lab Grading:</w:t>
      </w:r>
    </w:p>
    <w:p w14:paraId="6FF90A29" w14:textId="77777777" w:rsidR="002E54CD" w:rsidRPr="00AC283A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>20% - Lab attendance</w:t>
      </w:r>
    </w:p>
    <w:p w14:paraId="4007BC02" w14:textId="7974B87E" w:rsidR="00F8472B" w:rsidRPr="00AC283A" w:rsidRDefault="005A3E9B" w:rsidP="00F8472B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>
        <w:rPr>
          <w:rFonts w:eastAsia="Arial"/>
        </w:rPr>
        <w:t>3</w:t>
      </w:r>
      <w:r w:rsidR="00F92A18">
        <w:rPr>
          <w:rFonts w:eastAsia="Arial"/>
        </w:rPr>
        <w:t>0</w:t>
      </w:r>
      <w:r w:rsidR="00F8472B" w:rsidRPr="00AC283A">
        <w:rPr>
          <w:rFonts w:eastAsia="Arial"/>
        </w:rPr>
        <w:t xml:space="preserve">% - Task 1 has been correctly </w:t>
      </w:r>
      <w:r w:rsidR="00E95993" w:rsidRPr="00AC283A">
        <w:rPr>
          <w:rFonts w:eastAsia="Arial"/>
        </w:rPr>
        <w:t>implemented</w:t>
      </w:r>
      <w:r w:rsidR="006B6E59" w:rsidRPr="00AC283A">
        <w:rPr>
          <w:rFonts w:eastAsia="Arial"/>
        </w:rPr>
        <w:t xml:space="preserve"> and meets all requirements</w:t>
      </w:r>
      <w:r w:rsidR="00F8472B" w:rsidRPr="00AC283A">
        <w:rPr>
          <w:rFonts w:eastAsia="Arial"/>
        </w:rPr>
        <w:t>.</w:t>
      </w:r>
    </w:p>
    <w:p w14:paraId="03C46EF9" w14:textId="71F7E5EA" w:rsidR="003E2D8E" w:rsidRDefault="00F92A18" w:rsidP="003E2D8E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>
        <w:rPr>
          <w:rFonts w:eastAsia="Arial"/>
        </w:rPr>
        <w:t>20</w:t>
      </w:r>
      <w:r w:rsidR="00F8472B" w:rsidRPr="00AC283A">
        <w:rPr>
          <w:rFonts w:eastAsia="Arial"/>
        </w:rPr>
        <w:t xml:space="preserve">% - Task 2 has been correctly </w:t>
      </w:r>
      <w:r w:rsidR="00117CC4" w:rsidRPr="00AC283A">
        <w:rPr>
          <w:rFonts w:eastAsia="Arial"/>
        </w:rPr>
        <w:t xml:space="preserve">implemented </w:t>
      </w:r>
      <w:r w:rsidR="006B6E59" w:rsidRPr="00AC283A">
        <w:rPr>
          <w:rFonts w:eastAsia="Arial"/>
        </w:rPr>
        <w:t>and meets all requirements</w:t>
      </w:r>
      <w:r w:rsidR="00F8472B" w:rsidRPr="00AC283A">
        <w:rPr>
          <w:rFonts w:eastAsia="Arial"/>
        </w:rPr>
        <w:t>.</w:t>
      </w:r>
      <w:r w:rsidR="003E2D8E" w:rsidRPr="00AC283A">
        <w:rPr>
          <w:rFonts w:eastAsia="Arial"/>
        </w:rPr>
        <w:t xml:space="preserve"> </w:t>
      </w:r>
    </w:p>
    <w:p w14:paraId="4E3C3A58" w14:textId="14350FF9" w:rsidR="005A3E9B" w:rsidRPr="00AC283A" w:rsidRDefault="005A3E9B" w:rsidP="003E2D8E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>
        <w:rPr>
          <w:rFonts w:eastAsia="Arial"/>
        </w:rPr>
        <w:t>10% - Task 3 has been correctly implemented and meets all requirements.</w:t>
      </w:r>
    </w:p>
    <w:p w14:paraId="21E1FC8F" w14:textId="77777777" w:rsidR="002E54CD" w:rsidRPr="00AC283A" w:rsidRDefault="006A441F" w:rsidP="002D6DD5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>20</w:t>
      </w:r>
      <w:r w:rsidR="002E54CD" w:rsidRPr="00AC283A">
        <w:rPr>
          <w:rFonts w:eastAsia="Arial"/>
        </w:rPr>
        <w:t>% - Lab report contains all required information and is well written.</w:t>
      </w:r>
    </w:p>
    <w:p w14:paraId="75A2B2F7" w14:textId="77777777" w:rsidR="000F2CEA" w:rsidRPr="00AC283A" w:rsidRDefault="00E171E2" w:rsidP="00BE4B94">
      <w:pPr>
        <w:spacing w:before="100" w:after="100"/>
        <w:rPr>
          <w:rFonts w:eastAsia="Arial"/>
        </w:rPr>
      </w:pPr>
      <w:bookmarkStart w:id="1" w:name="h.gjdgxs"/>
      <w:bookmarkEnd w:id="1"/>
      <w:r w:rsidRPr="00AC283A">
        <w:rPr>
          <w:rFonts w:eastAsia="Arial"/>
        </w:rPr>
        <w:t>If program fails to compile,</w:t>
      </w:r>
      <w:r w:rsidR="002E54CD" w:rsidRPr="00AC283A">
        <w:rPr>
          <w:rFonts w:eastAsia="Arial"/>
        </w:rPr>
        <w:t xml:space="preserve"> 0% will be given for that Task.</w:t>
      </w:r>
    </w:p>
    <w:p w14:paraId="7DB8B6B2" w14:textId="77777777" w:rsidR="00AC283A" w:rsidRPr="00AC283A" w:rsidRDefault="00AC283A" w:rsidP="00AC283A">
      <w:pPr>
        <w:spacing w:before="100" w:after="100"/>
        <w:rPr>
          <w:color w:val="auto"/>
        </w:rPr>
      </w:pPr>
    </w:p>
    <w:sectPr w:rsidR="00AC283A" w:rsidRPr="00AC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B79F8" w14:textId="77777777" w:rsidR="00996DCE" w:rsidRDefault="00996DCE" w:rsidP="003A5DE8">
      <w:r>
        <w:separator/>
      </w:r>
    </w:p>
  </w:endnote>
  <w:endnote w:type="continuationSeparator" w:id="0">
    <w:p w14:paraId="266C107C" w14:textId="77777777" w:rsidR="00996DCE" w:rsidRDefault="00996DCE" w:rsidP="003A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6B616" w14:textId="77777777" w:rsidR="00996DCE" w:rsidRDefault="00996DCE" w:rsidP="003A5DE8">
      <w:r>
        <w:separator/>
      </w:r>
    </w:p>
  </w:footnote>
  <w:footnote w:type="continuationSeparator" w:id="0">
    <w:p w14:paraId="6552E66A" w14:textId="77777777" w:rsidR="00996DCE" w:rsidRDefault="00996DCE" w:rsidP="003A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733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33D5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54BBC"/>
    <w:multiLevelType w:val="hybridMultilevel"/>
    <w:tmpl w:val="9A0C5A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64DE2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D4410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209F5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0"/>
  </w:num>
  <w:num w:numId="12">
    <w:abstractNumId w:val="1"/>
  </w:num>
  <w:num w:numId="13">
    <w:abstractNumId w:val="14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qQUA6iaNGiwAAAA="/>
  </w:docVars>
  <w:rsids>
    <w:rsidRoot w:val="002E54CD"/>
    <w:rsid w:val="000702C5"/>
    <w:rsid w:val="00094FC3"/>
    <w:rsid w:val="000C2194"/>
    <w:rsid w:val="000C4FE9"/>
    <w:rsid w:val="000F2CEA"/>
    <w:rsid w:val="00113DE0"/>
    <w:rsid w:val="0011439C"/>
    <w:rsid w:val="00117CC4"/>
    <w:rsid w:val="00145CA4"/>
    <w:rsid w:val="0015255B"/>
    <w:rsid w:val="00163F53"/>
    <w:rsid w:val="001A782C"/>
    <w:rsid w:val="001D42DE"/>
    <w:rsid w:val="001F5311"/>
    <w:rsid w:val="00217264"/>
    <w:rsid w:val="0023277B"/>
    <w:rsid w:val="00245D98"/>
    <w:rsid w:val="0026300C"/>
    <w:rsid w:val="002D6DD5"/>
    <w:rsid w:val="002E54CD"/>
    <w:rsid w:val="00302348"/>
    <w:rsid w:val="0031655D"/>
    <w:rsid w:val="00325202"/>
    <w:rsid w:val="00333549"/>
    <w:rsid w:val="00343B8F"/>
    <w:rsid w:val="003551E7"/>
    <w:rsid w:val="003639FB"/>
    <w:rsid w:val="003775EA"/>
    <w:rsid w:val="00381539"/>
    <w:rsid w:val="003A5DE8"/>
    <w:rsid w:val="003A7C72"/>
    <w:rsid w:val="003E2D8E"/>
    <w:rsid w:val="004A7CA6"/>
    <w:rsid w:val="004F4601"/>
    <w:rsid w:val="005212C4"/>
    <w:rsid w:val="00541581"/>
    <w:rsid w:val="00582AE2"/>
    <w:rsid w:val="00591889"/>
    <w:rsid w:val="00594C04"/>
    <w:rsid w:val="005A11AF"/>
    <w:rsid w:val="005A3E9B"/>
    <w:rsid w:val="005F7FD2"/>
    <w:rsid w:val="00603046"/>
    <w:rsid w:val="00633759"/>
    <w:rsid w:val="00664B1E"/>
    <w:rsid w:val="006749CA"/>
    <w:rsid w:val="0068609B"/>
    <w:rsid w:val="006877F2"/>
    <w:rsid w:val="00694221"/>
    <w:rsid w:val="006A441F"/>
    <w:rsid w:val="006B6E59"/>
    <w:rsid w:val="006B78C0"/>
    <w:rsid w:val="006C609F"/>
    <w:rsid w:val="006D59D0"/>
    <w:rsid w:val="006D7E78"/>
    <w:rsid w:val="006E2D9D"/>
    <w:rsid w:val="006E6214"/>
    <w:rsid w:val="006F5E2D"/>
    <w:rsid w:val="006F6FC4"/>
    <w:rsid w:val="00727630"/>
    <w:rsid w:val="00734C24"/>
    <w:rsid w:val="00751F22"/>
    <w:rsid w:val="00785090"/>
    <w:rsid w:val="007925E1"/>
    <w:rsid w:val="007C3C3C"/>
    <w:rsid w:val="007D2AB5"/>
    <w:rsid w:val="007D5132"/>
    <w:rsid w:val="007E2D03"/>
    <w:rsid w:val="007E5563"/>
    <w:rsid w:val="0086306A"/>
    <w:rsid w:val="00883E1F"/>
    <w:rsid w:val="008A5554"/>
    <w:rsid w:val="00927F53"/>
    <w:rsid w:val="0093071E"/>
    <w:rsid w:val="00936604"/>
    <w:rsid w:val="0099268A"/>
    <w:rsid w:val="00996DCE"/>
    <w:rsid w:val="009A4819"/>
    <w:rsid w:val="009A4E30"/>
    <w:rsid w:val="009C0DC1"/>
    <w:rsid w:val="009C3BB9"/>
    <w:rsid w:val="009C7A7F"/>
    <w:rsid w:val="00A03BAC"/>
    <w:rsid w:val="00A06BBA"/>
    <w:rsid w:val="00A55D6C"/>
    <w:rsid w:val="00A71173"/>
    <w:rsid w:val="00A75666"/>
    <w:rsid w:val="00A80FF1"/>
    <w:rsid w:val="00A96BA1"/>
    <w:rsid w:val="00AC283A"/>
    <w:rsid w:val="00AF62D7"/>
    <w:rsid w:val="00B013E8"/>
    <w:rsid w:val="00B65080"/>
    <w:rsid w:val="00B76485"/>
    <w:rsid w:val="00B772A3"/>
    <w:rsid w:val="00B901B6"/>
    <w:rsid w:val="00BA60F5"/>
    <w:rsid w:val="00BD7E68"/>
    <w:rsid w:val="00BE4B94"/>
    <w:rsid w:val="00BF6141"/>
    <w:rsid w:val="00C701A2"/>
    <w:rsid w:val="00C752E2"/>
    <w:rsid w:val="00D02625"/>
    <w:rsid w:val="00D26147"/>
    <w:rsid w:val="00D37762"/>
    <w:rsid w:val="00D67B97"/>
    <w:rsid w:val="00DA182D"/>
    <w:rsid w:val="00DA54C4"/>
    <w:rsid w:val="00DC2ED0"/>
    <w:rsid w:val="00E14C63"/>
    <w:rsid w:val="00E171E2"/>
    <w:rsid w:val="00E713C6"/>
    <w:rsid w:val="00E824DF"/>
    <w:rsid w:val="00E95993"/>
    <w:rsid w:val="00F01B3E"/>
    <w:rsid w:val="00F55EB6"/>
    <w:rsid w:val="00F634FE"/>
    <w:rsid w:val="00F84543"/>
    <w:rsid w:val="00F8472B"/>
    <w:rsid w:val="00F92289"/>
    <w:rsid w:val="00F92A18"/>
    <w:rsid w:val="00FA6C01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6462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A5DE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5DE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5DE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F4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dambkk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7FE7-DB82-4A13-965C-97BB34251D1E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B83054C1-D6BB-45D6-B0B0-205EAB7E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27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Patrick Olekas</cp:lastModifiedBy>
  <cp:revision>10</cp:revision>
  <dcterms:created xsi:type="dcterms:W3CDTF">2017-11-06T04:01:00Z</dcterms:created>
  <dcterms:modified xsi:type="dcterms:W3CDTF">2019-10-13T23:04:00Z</dcterms:modified>
</cp:coreProperties>
</file>